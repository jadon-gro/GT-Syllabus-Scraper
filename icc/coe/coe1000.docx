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5BC" w:rsidRPr="00A41DDB" w:rsidRDefault="00DC35BC" w:rsidP="00115DAB"/>
    <w:p w:rsidR="00DC35BC" w:rsidRDefault="00DC35BC" w:rsidP="0065195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Georgia Institute of Technology</w:t>
      </w:r>
    </w:p>
    <w:p w:rsidR="00DC35BC" w:rsidRDefault="00DC35BC" w:rsidP="00651954">
      <w:pPr>
        <w:rPr>
          <w:b/>
          <w:bCs/>
          <w:sz w:val="22"/>
          <w:szCs w:val="22"/>
        </w:rPr>
      </w:pPr>
      <w:smartTag w:uri="urn:schemas-microsoft-com:office:smarttags" w:element="place">
        <w:smartTag w:uri="urn:schemas-microsoft-com:office:smarttags" w:element="PlaceType">
          <w:r>
            <w:rPr>
              <w:b/>
              <w:bCs/>
              <w:sz w:val="22"/>
              <w:szCs w:val="22"/>
            </w:rPr>
            <w:t>College</w:t>
          </w:r>
        </w:smartTag>
        <w:r>
          <w:rPr>
            <w:b/>
            <w:bCs/>
            <w:sz w:val="22"/>
            <w:szCs w:val="22"/>
          </w:rPr>
          <w:t xml:space="preserve"> of </w:t>
        </w:r>
        <w:smartTag w:uri="urn:schemas-microsoft-com:office:smarttags" w:element="PlaceName">
          <w:r>
            <w:rPr>
              <w:b/>
              <w:bCs/>
              <w:sz w:val="22"/>
              <w:szCs w:val="22"/>
            </w:rPr>
            <w:t>Engineering</w:t>
          </w:r>
        </w:smartTag>
      </w:smartTag>
    </w:p>
    <w:p w:rsidR="00DC35BC" w:rsidRDefault="00DC35BC" w:rsidP="0065195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COE 1000  - Freshman Engineering Seminar</w:t>
      </w:r>
    </w:p>
    <w:p w:rsidR="00DC35BC" w:rsidRDefault="00DC35BC" w:rsidP="00115DAB">
      <w:pPr>
        <w:jc w:val="center"/>
        <w:rPr>
          <w:b/>
          <w:bCs/>
          <w:sz w:val="22"/>
          <w:szCs w:val="22"/>
        </w:rPr>
      </w:pPr>
    </w:p>
    <w:p w:rsidR="00DC35BC" w:rsidRDefault="00DC35BC" w:rsidP="0065195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Topical Outline</w:t>
      </w:r>
    </w:p>
    <w:p w:rsidR="00DC35BC" w:rsidRPr="00A41DDB" w:rsidRDefault="00DC35BC" w:rsidP="00115DAB">
      <w:pPr>
        <w:jc w:val="center"/>
        <w:rPr>
          <w:b/>
          <w:bCs/>
        </w:rPr>
      </w:pPr>
    </w:p>
    <w:p w:rsidR="00DC35BC" w:rsidRPr="00A41DDB" w:rsidRDefault="00DC35BC" w:rsidP="00B056B3">
      <w:pPr>
        <w:numPr>
          <w:ilvl w:val="0"/>
          <w:numId w:val="1"/>
        </w:numPr>
      </w:pPr>
      <w:r>
        <w:rPr>
          <w:sz w:val="22"/>
          <w:szCs w:val="22"/>
        </w:rPr>
        <w:t xml:space="preserve">Overview of </w:t>
      </w:r>
      <w:r w:rsidRPr="00A41DDB">
        <w:rPr>
          <w:sz w:val="22"/>
          <w:szCs w:val="22"/>
        </w:rPr>
        <w:t>Aerospace Engineering</w:t>
      </w:r>
    </w:p>
    <w:p w:rsidR="00DC35BC" w:rsidRPr="00A41DDB" w:rsidRDefault="00DC35BC" w:rsidP="00B056B3">
      <w:pPr>
        <w:numPr>
          <w:ilvl w:val="0"/>
          <w:numId w:val="1"/>
        </w:numPr>
      </w:pPr>
      <w:r>
        <w:rPr>
          <w:sz w:val="22"/>
          <w:szCs w:val="22"/>
        </w:rPr>
        <w:t xml:space="preserve">Overview of </w:t>
      </w:r>
      <w:r w:rsidRPr="00A41DDB">
        <w:rPr>
          <w:sz w:val="22"/>
          <w:szCs w:val="22"/>
        </w:rPr>
        <w:t>Biomedical Engineering</w:t>
      </w:r>
    </w:p>
    <w:p w:rsidR="00DC35BC" w:rsidRPr="00A41DDB" w:rsidRDefault="00DC35BC" w:rsidP="00B056B3">
      <w:pPr>
        <w:numPr>
          <w:ilvl w:val="0"/>
          <w:numId w:val="1"/>
        </w:numPr>
      </w:pPr>
      <w:r>
        <w:rPr>
          <w:sz w:val="22"/>
          <w:szCs w:val="22"/>
        </w:rPr>
        <w:t xml:space="preserve">Overview of </w:t>
      </w:r>
      <w:r w:rsidRPr="00A41DDB">
        <w:rPr>
          <w:sz w:val="22"/>
          <w:szCs w:val="22"/>
        </w:rPr>
        <w:t>Chemical and Biomolecular Engineering</w:t>
      </w:r>
    </w:p>
    <w:p w:rsidR="00DC35BC" w:rsidRPr="00B056B3" w:rsidRDefault="00DC35BC" w:rsidP="00B056B3">
      <w:pPr>
        <w:numPr>
          <w:ilvl w:val="0"/>
          <w:numId w:val="1"/>
        </w:numPr>
      </w:pPr>
      <w:r>
        <w:rPr>
          <w:sz w:val="22"/>
          <w:szCs w:val="22"/>
        </w:rPr>
        <w:t xml:space="preserve">Overview of </w:t>
      </w:r>
      <w:r w:rsidRPr="00A41DDB">
        <w:rPr>
          <w:sz w:val="22"/>
          <w:szCs w:val="22"/>
        </w:rPr>
        <w:t xml:space="preserve">Civil </w:t>
      </w:r>
      <w:r>
        <w:rPr>
          <w:sz w:val="22"/>
          <w:szCs w:val="22"/>
        </w:rPr>
        <w:t>Engineering</w:t>
      </w:r>
    </w:p>
    <w:p w:rsidR="00DC35BC" w:rsidRPr="00B056B3" w:rsidRDefault="00DC35BC" w:rsidP="00B056B3">
      <w:pPr>
        <w:numPr>
          <w:ilvl w:val="0"/>
          <w:numId w:val="1"/>
        </w:numPr>
      </w:pPr>
      <w:r>
        <w:rPr>
          <w:sz w:val="22"/>
          <w:szCs w:val="22"/>
        </w:rPr>
        <w:t xml:space="preserve">Overview of </w:t>
      </w:r>
      <w:r w:rsidRPr="00A41DDB">
        <w:rPr>
          <w:sz w:val="22"/>
          <w:szCs w:val="22"/>
        </w:rPr>
        <w:t xml:space="preserve">Computer Engineering </w:t>
      </w:r>
    </w:p>
    <w:p w:rsidR="00DC35BC" w:rsidRPr="00A41DDB" w:rsidRDefault="00DC35BC" w:rsidP="00B056B3">
      <w:pPr>
        <w:numPr>
          <w:ilvl w:val="0"/>
          <w:numId w:val="1"/>
        </w:numPr>
      </w:pPr>
      <w:r>
        <w:rPr>
          <w:sz w:val="22"/>
          <w:szCs w:val="22"/>
        </w:rPr>
        <w:t xml:space="preserve">Overview of </w:t>
      </w:r>
      <w:r w:rsidRPr="00A41DDB">
        <w:rPr>
          <w:sz w:val="22"/>
          <w:szCs w:val="22"/>
        </w:rPr>
        <w:t xml:space="preserve">Electrical </w:t>
      </w:r>
      <w:r>
        <w:rPr>
          <w:sz w:val="22"/>
          <w:szCs w:val="22"/>
        </w:rPr>
        <w:t>Engineering</w:t>
      </w:r>
    </w:p>
    <w:p w:rsidR="00DC35BC" w:rsidRPr="00A41DDB" w:rsidRDefault="00DC35BC" w:rsidP="00B056B3">
      <w:pPr>
        <w:numPr>
          <w:ilvl w:val="0"/>
          <w:numId w:val="1"/>
        </w:numPr>
      </w:pPr>
      <w:r>
        <w:rPr>
          <w:sz w:val="22"/>
          <w:szCs w:val="22"/>
        </w:rPr>
        <w:t xml:space="preserve">Overview of </w:t>
      </w:r>
      <w:r w:rsidRPr="00A41DDB">
        <w:rPr>
          <w:sz w:val="22"/>
          <w:szCs w:val="22"/>
        </w:rPr>
        <w:t>Environmental Engineering</w:t>
      </w:r>
    </w:p>
    <w:p w:rsidR="00DC35BC" w:rsidRPr="00A41DDB" w:rsidRDefault="00DC35BC" w:rsidP="00B056B3">
      <w:pPr>
        <w:numPr>
          <w:ilvl w:val="0"/>
          <w:numId w:val="1"/>
        </w:numPr>
      </w:pPr>
      <w:r>
        <w:rPr>
          <w:sz w:val="22"/>
          <w:szCs w:val="22"/>
        </w:rPr>
        <w:t xml:space="preserve">Overview of </w:t>
      </w:r>
      <w:r w:rsidRPr="00A41DDB">
        <w:rPr>
          <w:sz w:val="22"/>
          <w:szCs w:val="22"/>
        </w:rPr>
        <w:t>Industrial Engineering</w:t>
      </w:r>
    </w:p>
    <w:p w:rsidR="00DC35BC" w:rsidRPr="00A41DDB" w:rsidRDefault="00DC35BC" w:rsidP="00B056B3">
      <w:pPr>
        <w:numPr>
          <w:ilvl w:val="0"/>
          <w:numId w:val="1"/>
        </w:numPr>
      </w:pPr>
      <w:r>
        <w:rPr>
          <w:sz w:val="22"/>
          <w:szCs w:val="22"/>
        </w:rPr>
        <w:t xml:space="preserve">Overview of </w:t>
      </w:r>
      <w:r w:rsidRPr="00A41DDB">
        <w:rPr>
          <w:sz w:val="22"/>
          <w:szCs w:val="22"/>
        </w:rPr>
        <w:t>Materials Science and Engineering</w:t>
      </w:r>
    </w:p>
    <w:p w:rsidR="00DC35BC" w:rsidRPr="00A41DDB" w:rsidRDefault="00DC35BC" w:rsidP="00B056B3">
      <w:pPr>
        <w:numPr>
          <w:ilvl w:val="0"/>
          <w:numId w:val="1"/>
        </w:numPr>
      </w:pPr>
      <w:r>
        <w:rPr>
          <w:sz w:val="22"/>
          <w:szCs w:val="22"/>
        </w:rPr>
        <w:t xml:space="preserve">Overview of </w:t>
      </w:r>
      <w:r w:rsidRPr="00A41DDB">
        <w:rPr>
          <w:sz w:val="22"/>
          <w:szCs w:val="22"/>
        </w:rPr>
        <w:t>Mechanical Engineering</w:t>
      </w:r>
    </w:p>
    <w:p w:rsidR="00DC35BC" w:rsidRPr="00A41DDB" w:rsidRDefault="00DC35BC" w:rsidP="00B056B3">
      <w:pPr>
        <w:numPr>
          <w:ilvl w:val="0"/>
          <w:numId w:val="1"/>
        </w:numPr>
      </w:pPr>
      <w:r>
        <w:rPr>
          <w:sz w:val="22"/>
          <w:szCs w:val="22"/>
        </w:rPr>
        <w:t xml:space="preserve">Overview of </w:t>
      </w:r>
      <w:r w:rsidRPr="00A41DDB">
        <w:rPr>
          <w:sz w:val="22"/>
          <w:szCs w:val="22"/>
        </w:rPr>
        <w:t>Nuclear and Radiological Engineering</w:t>
      </w:r>
    </w:p>
    <w:p w:rsidR="00DC35BC" w:rsidRPr="00A41DDB" w:rsidRDefault="00DC35BC" w:rsidP="00B056B3">
      <w:pPr>
        <w:numPr>
          <w:ilvl w:val="0"/>
          <w:numId w:val="1"/>
        </w:numPr>
      </w:pPr>
      <w:r w:rsidRPr="00A41DDB">
        <w:rPr>
          <w:sz w:val="22"/>
          <w:szCs w:val="22"/>
        </w:rPr>
        <w:t>Cooperative Education &amp; Internships</w:t>
      </w:r>
    </w:p>
    <w:p w:rsidR="00DC35BC" w:rsidRPr="00A41DDB" w:rsidRDefault="00DC35BC" w:rsidP="00B056B3">
      <w:pPr>
        <w:numPr>
          <w:ilvl w:val="0"/>
          <w:numId w:val="1"/>
        </w:numPr>
      </w:pPr>
      <w:r>
        <w:rPr>
          <w:sz w:val="22"/>
          <w:szCs w:val="22"/>
        </w:rPr>
        <w:t>Engineering Ethics</w:t>
      </w:r>
    </w:p>
    <w:p w:rsidR="00DC35BC" w:rsidRPr="00A41DDB" w:rsidRDefault="00DC35BC" w:rsidP="00B056B3">
      <w:pPr>
        <w:numPr>
          <w:ilvl w:val="0"/>
          <w:numId w:val="1"/>
        </w:numPr>
      </w:pPr>
      <w:r w:rsidRPr="00A41DDB">
        <w:rPr>
          <w:sz w:val="22"/>
          <w:szCs w:val="22"/>
        </w:rPr>
        <w:t>Study Abroad/ International Plan</w:t>
      </w:r>
    </w:p>
    <w:p w:rsidR="00DC35BC" w:rsidRPr="00A41DDB" w:rsidRDefault="00DC35BC" w:rsidP="00B056B3">
      <w:pPr>
        <w:numPr>
          <w:ilvl w:val="0"/>
          <w:numId w:val="1"/>
        </w:numPr>
      </w:pPr>
      <w:r w:rsidRPr="00A41DDB">
        <w:rPr>
          <w:sz w:val="22"/>
          <w:szCs w:val="22"/>
        </w:rPr>
        <w:t>Undergraduate Research/Research Option</w:t>
      </w:r>
    </w:p>
    <w:p w:rsidR="00DC35BC" w:rsidRDefault="00DC35BC"/>
    <w:sectPr w:rsidR="00DC35BC" w:rsidSect="00760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13608"/>
    <w:multiLevelType w:val="multilevel"/>
    <w:tmpl w:val="637E6C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444D72A2"/>
    <w:multiLevelType w:val="hybridMultilevel"/>
    <w:tmpl w:val="00F4D3D4"/>
    <w:lvl w:ilvl="0" w:tplc="0008A8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0675334"/>
    <w:multiLevelType w:val="multilevel"/>
    <w:tmpl w:val="1C008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7DCB"/>
    <w:rsid w:val="00115DAB"/>
    <w:rsid w:val="00135C18"/>
    <w:rsid w:val="001C60CC"/>
    <w:rsid w:val="0053131E"/>
    <w:rsid w:val="00651954"/>
    <w:rsid w:val="006A6B46"/>
    <w:rsid w:val="00725FD0"/>
    <w:rsid w:val="0076019C"/>
    <w:rsid w:val="00762722"/>
    <w:rsid w:val="00803E11"/>
    <w:rsid w:val="00815A9F"/>
    <w:rsid w:val="00936B1D"/>
    <w:rsid w:val="009540BC"/>
    <w:rsid w:val="00967DCB"/>
    <w:rsid w:val="00A41DDB"/>
    <w:rsid w:val="00B056B3"/>
    <w:rsid w:val="00CB124B"/>
    <w:rsid w:val="00DA18C0"/>
    <w:rsid w:val="00DC35BC"/>
    <w:rsid w:val="00FD6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DC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1</Pages>
  <Words>99</Words>
  <Characters>565</Characters>
  <Application>Microsoft Office Outlook</Application>
  <DocSecurity>0</DocSecurity>
  <Lines>0</Lines>
  <Paragraphs>0</Paragraphs>
  <ScaleCrop>false</ScaleCrop>
  <Company>GA Tech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COE 1000 Topics</dc:title>
  <dc:subject/>
  <dc:creator>tl128</dc:creator>
  <cp:keywords/>
  <dc:description/>
  <cp:lastModifiedBy>CoE User</cp:lastModifiedBy>
  <cp:revision>3</cp:revision>
  <cp:lastPrinted>2010-04-06T17:54:00Z</cp:lastPrinted>
  <dcterms:created xsi:type="dcterms:W3CDTF">2010-04-05T19:19:00Z</dcterms:created>
  <dcterms:modified xsi:type="dcterms:W3CDTF">2010-04-06T17:56:00Z</dcterms:modified>
</cp:coreProperties>
</file>